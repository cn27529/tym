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F6" w:rsidRDefault="004051F6" w:rsidP="0024750F">
      <w:pPr>
        <w:jc w:val="center"/>
      </w:pPr>
      <w:r>
        <w:t>Order Good</w:t>
      </w:r>
    </w:p>
    <w:p w:rsidR="004051F6" w:rsidRDefault="004051F6" w:rsidP="0024750F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48"/>
        <w:gridCol w:w="4320"/>
        <w:gridCol w:w="1080"/>
        <w:gridCol w:w="2250"/>
        <w:gridCol w:w="2160"/>
      </w:tblGrid>
      <w:tr w:rsidR="004051F6" w:rsidRPr="00062851" w:rsidTr="00062851">
        <w:tc>
          <w:tcPr>
            <w:tcW w:w="648" w:type="dxa"/>
            <w:vAlign w:val="center"/>
          </w:tcPr>
          <w:p w:rsidR="004051F6" w:rsidRPr="00062851" w:rsidRDefault="004051F6" w:rsidP="00062851">
            <w:pPr>
              <w:jc w:val="center"/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No</w:t>
            </w:r>
          </w:p>
        </w:tc>
        <w:tc>
          <w:tcPr>
            <w:tcW w:w="4320" w:type="dxa"/>
            <w:vAlign w:val="center"/>
          </w:tcPr>
          <w:p w:rsidR="004051F6" w:rsidRPr="00062851" w:rsidRDefault="004051F6" w:rsidP="00062851">
            <w:pPr>
              <w:jc w:val="center"/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vAlign w:val="center"/>
          </w:tcPr>
          <w:p w:rsidR="004051F6" w:rsidRPr="00062851" w:rsidRDefault="004051F6" w:rsidP="00062851">
            <w:pPr>
              <w:jc w:val="center"/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Unit</w:t>
            </w:r>
          </w:p>
        </w:tc>
        <w:tc>
          <w:tcPr>
            <w:tcW w:w="2250" w:type="dxa"/>
            <w:vAlign w:val="center"/>
          </w:tcPr>
          <w:p w:rsidR="004051F6" w:rsidRPr="00062851" w:rsidRDefault="004051F6" w:rsidP="00062851">
            <w:pPr>
              <w:jc w:val="center"/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My request Price In USD</w:t>
            </w:r>
          </w:p>
        </w:tc>
        <w:tc>
          <w:tcPr>
            <w:tcW w:w="2160" w:type="dxa"/>
            <w:vAlign w:val="center"/>
          </w:tcPr>
          <w:p w:rsidR="004051F6" w:rsidRPr="00062851" w:rsidRDefault="004051F6" w:rsidP="00062851">
            <w:pPr>
              <w:jc w:val="center"/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Total Amount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008-006-HNN-R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11.67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233.4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008-006-HNN-L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11.67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233.4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003-001-HNK-T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16.67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166.7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008-008-HNK-RT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83.3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008-008-HNK-LT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83.3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008-008-HNK-R-T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83.3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008-008-HNK-L-T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83.3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002-001-HNK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40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004-001-HNK-I-2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50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250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002-001-HNJ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40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12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012-001-IZH-NRB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39.99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012-001-IAH-OT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24.99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14</w:t>
            </w:r>
          </w:p>
        </w:tc>
        <w:tc>
          <w:tcPr>
            <w:tcW w:w="4320" w:type="dxa"/>
          </w:tcPr>
          <w:p w:rsidR="004051F6" w:rsidRPr="00062851" w:rsidRDefault="004051F6" w:rsidP="009D33EE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012-002-IZI-B-N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012-002-IZI-A-N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16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011-005-NSF-R-T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17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011-005-NSF-L-T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18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003-001-NSE-T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21.67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108.35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19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003-001-NSF-N-T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69.99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20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004-002-NSF-R-T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33.3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21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004-003-NSF-L-T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33.3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22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003-001-NSJ-D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36.67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110.01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23.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012-002-NSI-B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16.66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24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012-003-NSI-RD-T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11.67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23.34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25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012-002-NSI-C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6.66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26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012-002-NSI-A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16.66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524C3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27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012-001-NSI-R1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46.66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28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012-001-NSI-L1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29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002-009-MBB-R-T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16.65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30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002-009-MBB-T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31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002-009-MBB-L-T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16.65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32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003-001-MBB-N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11.67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116.7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524C3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33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003-001-MBC-N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200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34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003-001-MBL-T-1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50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250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35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004-001-MBL-T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75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36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003-001-M BM-1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66.67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333.35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37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003-001-MBM-T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116.65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38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008-002-MBN-R-2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39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008-002-MBN-L-2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40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008-010-MBM-R-T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11.65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524C3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41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008-010-MBM-L-T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11.65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42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015-002-MBN-T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83.3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43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015-002-MBL-T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44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002-006-MBL-R-1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16.67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83.35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45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002-0060MBL-L-1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16.67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83.35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46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006-034-MBL-R-T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26.7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47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006-034-MBL-L-T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26.7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48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003-001-MBM-R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49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003-001-MBM-L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50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006-006-MBL-R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66.65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51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006-006-MBL-L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66.65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52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004-001-FSN-1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166.66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53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004-0010MBQ-T1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50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250</w:t>
            </w:r>
          </w:p>
        </w:tc>
      </w:tr>
      <w:tr w:rsidR="004051F6" w:rsidRPr="00062851" w:rsidTr="00062851">
        <w:trPr>
          <w:trHeight w:val="350"/>
        </w:trPr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54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004-001-MBQ-T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26.67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133.35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55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008-002-MBQ-R-T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26.67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133.35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56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008-002-MBQ-L-T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26.67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133.35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57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008-006-MBQ-R-T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75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58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008-006-MBQ-L-T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75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59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008-004-MBI-R-4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83.3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60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008-004-MBI-L-4</w:t>
            </w:r>
          </w:p>
        </w:tc>
        <w:tc>
          <w:tcPr>
            <w:tcW w:w="108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83.3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61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003-001-MBG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62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004-001-MBG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233.3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63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004-002-MBG-R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23.3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64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004-002-MBG-L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23.3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65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008-009-MBG-R-1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133.4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66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008-009-MBG-L-1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133.4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67</w:t>
            </w:r>
          </w:p>
        </w:tc>
        <w:tc>
          <w:tcPr>
            <w:tcW w:w="432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012-003-HNJ-LD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68</w:t>
            </w:r>
          </w:p>
        </w:tc>
        <w:tc>
          <w:tcPr>
            <w:tcW w:w="4320" w:type="dxa"/>
          </w:tcPr>
          <w:p w:rsidR="004051F6" w:rsidRPr="00062851" w:rsidRDefault="004051F6" w:rsidP="00252735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012-003-HNJ-R-IT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69</w:t>
            </w:r>
          </w:p>
        </w:tc>
        <w:tc>
          <w:tcPr>
            <w:tcW w:w="4320" w:type="dxa"/>
          </w:tcPr>
          <w:p w:rsidR="004051F6" w:rsidRPr="00062851" w:rsidRDefault="004051F6" w:rsidP="00252735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012-003-HNJ-R-BT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70</w:t>
            </w:r>
          </w:p>
        </w:tc>
        <w:tc>
          <w:tcPr>
            <w:tcW w:w="4320" w:type="dxa"/>
          </w:tcPr>
          <w:p w:rsidR="004051F6" w:rsidRPr="00062851" w:rsidRDefault="004051F6" w:rsidP="00252735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012-003-HNJ-R-T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71</w:t>
            </w:r>
          </w:p>
        </w:tc>
        <w:tc>
          <w:tcPr>
            <w:tcW w:w="4320" w:type="dxa"/>
          </w:tcPr>
          <w:p w:rsidR="004051F6" w:rsidRPr="00062851" w:rsidRDefault="004051F6" w:rsidP="00252735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003-001-IZK-T-1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75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72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004-001-IZJ-T-1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93.33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186.66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73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003-002-IZJ-R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74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003-002-IZJ-L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75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003-001-IZJ-T-1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75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76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008-005-IZJ-T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77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008-005-IZJ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78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002-007-NSF-R-T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160" w:type="dxa"/>
            <w:vMerge w:val="restart"/>
            <w:vAlign w:val="center"/>
          </w:tcPr>
          <w:p w:rsidR="004051F6" w:rsidRPr="00062851" w:rsidRDefault="004051F6" w:rsidP="00062851">
            <w:pPr>
              <w:jc w:val="center"/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have lam or not</w:t>
            </w:r>
          </w:p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355893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79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002-007-NSF-L-T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160" w:type="dxa"/>
            <w:vMerge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355893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80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002-006-NSE-R-T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23.33</w:t>
            </w:r>
          </w:p>
        </w:tc>
        <w:tc>
          <w:tcPr>
            <w:tcW w:w="2160" w:type="dxa"/>
            <w:vMerge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81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002-006-NSE-L-T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23.33</w:t>
            </w:r>
          </w:p>
        </w:tc>
        <w:tc>
          <w:tcPr>
            <w:tcW w:w="2160" w:type="dxa"/>
            <w:vMerge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82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002-006-NSF-R-T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13.33</w:t>
            </w:r>
          </w:p>
        </w:tc>
        <w:tc>
          <w:tcPr>
            <w:tcW w:w="2160" w:type="dxa"/>
            <w:vMerge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83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002-006-NSF-L-T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13.33</w:t>
            </w:r>
          </w:p>
        </w:tc>
        <w:tc>
          <w:tcPr>
            <w:tcW w:w="2160" w:type="dxa"/>
            <w:vMerge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84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006-018-NSG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83.3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85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011-003-HNI-3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86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011-003-HNI-4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87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002-012-NSI-R-T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41.65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88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002-012-NSI-L-T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41.65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89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002-019-NSI-R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66.7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90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002-019-NSI-L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66.7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91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004-001-MBB-N-T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26.67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53.34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92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004-002-MBB-NR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16.7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93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004-002-MBB-NL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16.7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94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008-008-HNI-LI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66.65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95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008-008-HNI-RI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66.65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96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008-008-HNI-LD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97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008-008-HNI-RD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902A7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98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004-003-HNI-R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33.35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355893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99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004-003-HNI-L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33.35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902A7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100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012-003-HNI-RI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16.7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101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003-001-HNN-2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333.3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102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012-003-HNN-RI (RHD)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41.65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103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012-003-HNN-RI (LHD)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41.65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104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012-003-HNN-1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66.65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105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012-003-HNN-2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66.65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8E6C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106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012-003-HNN-R2 (RHD)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41.65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107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012-003-HNN-R2 (LHD)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41.65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108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012-003-HNN-R-1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41.65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966BF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109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012-003-HNN-5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110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012-003-HNN-R3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41.65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112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012-003-HNN-R5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41.65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113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002-006-HNJ-R (CHROME)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83.3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114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002-006-HNJ-L (CHROME)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83.3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115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004-001-MBC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75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116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004-002-MBC-R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117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004-002-MBC-L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118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004-002-MBD-R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119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004-002-MBD-L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120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006-006-MBC-R-T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66.65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121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006-006-MBC-L-T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66.65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122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011-006-MBB-NR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1.5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123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011-006-MBB-NL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1.5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124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004-001-MBL-T-1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93.33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186.66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125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001-014-MBH-T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126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002-006-MBH-R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33.35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127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002-006-MBH-L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33.35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128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003-006-MBI-R-A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33.4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129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003-006-MBI-L-A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1.67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33.4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130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018-003-MBH-B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0.5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131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004-004-MBJ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66.6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132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008-003-MBH-R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16.65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133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008-003-MBH-L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16.65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134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016-043-MBH-R-T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135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016-043-MBH-L-T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136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002-006-MBG-R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137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002-006-MBG-L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30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138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008-008-MBG-R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41.65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139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008-008-MBG-L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8.33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41.65</w:t>
            </w: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140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Mark of GRILLE FM515</w:t>
            </w:r>
          </w:p>
        </w:tc>
        <w:tc>
          <w:tcPr>
            <w:tcW w:w="1080" w:type="dxa"/>
          </w:tcPr>
          <w:p w:rsidR="004051F6" w:rsidRPr="005449F0" w:rsidRDefault="004051F6" w:rsidP="0015078C">
            <w:pPr>
              <w:rPr>
                <w:rFonts w:eastAsia="新細明體"/>
                <w:sz w:val="24"/>
                <w:szCs w:val="24"/>
                <w:lang w:eastAsia="zh-TW"/>
              </w:rPr>
            </w:pPr>
            <w:r>
              <w:rPr>
                <w:rFonts w:eastAsia="新細明體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2250" w:type="dxa"/>
          </w:tcPr>
          <w:p w:rsidR="004051F6" w:rsidRPr="005449F0" w:rsidRDefault="004051F6" w:rsidP="0024750F">
            <w:pPr>
              <w:rPr>
                <w:rFonts w:eastAsia="新細明體"/>
                <w:sz w:val="24"/>
                <w:szCs w:val="24"/>
                <w:lang w:eastAsia="zh-TW"/>
              </w:rPr>
            </w:pPr>
            <w:r>
              <w:rPr>
                <w:rFonts w:eastAsia="新細明體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141</w:t>
            </w: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002-009-MBL-1</w:t>
            </w: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  <w:r w:rsidRPr="00062851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4051F6" w:rsidRPr="005449F0" w:rsidRDefault="004051F6" w:rsidP="0024750F">
            <w:pPr>
              <w:rPr>
                <w:rFonts w:eastAsia="新細明體"/>
                <w:sz w:val="24"/>
                <w:szCs w:val="24"/>
                <w:lang w:eastAsia="zh-TW"/>
              </w:rPr>
            </w:pPr>
            <w:r>
              <w:rPr>
                <w:rFonts w:eastAsia="新細明體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  <w:tr w:rsidR="004051F6" w:rsidRPr="00062851" w:rsidTr="00062851">
        <w:tc>
          <w:tcPr>
            <w:tcW w:w="648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4051F6" w:rsidRPr="00062851" w:rsidRDefault="004051F6" w:rsidP="008A1F3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4051F6" w:rsidRPr="00062851" w:rsidRDefault="004051F6" w:rsidP="0015078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4051F6" w:rsidRPr="00062851" w:rsidRDefault="004051F6" w:rsidP="0024750F">
            <w:pPr>
              <w:rPr>
                <w:sz w:val="24"/>
                <w:szCs w:val="24"/>
              </w:rPr>
            </w:pPr>
          </w:p>
        </w:tc>
      </w:tr>
    </w:tbl>
    <w:p w:rsidR="004051F6" w:rsidRPr="0024750F" w:rsidRDefault="004051F6" w:rsidP="0024750F">
      <w:pPr>
        <w:rPr>
          <w:sz w:val="24"/>
          <w:szCs w:val="24"/>
        </w:rPr>
      </w:pPr>
    </w:p>
    <w:sectPr w:rsidR="004051F6" w:rsidRPr="0024750F" w:rsidSect="0024750F">
      <w:pgSz w:w="11907" w:h="16840" w:code="9"/>
      <w:pgMar w:top="1134" w:right="567" w:bottom="1134" w:left="99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湞憤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bordersDoNotSurroundHeader/>
  <w:bordersDoNotSurroundFooter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750F"/>
    <w:rsid w:val="0005185D"/>
    <w:rsid w:val="00062851"/>
    <w:rsid w:val="000E1A13"/>
    <w:rsid w:val="00143108"/>
    <w:rsid w:val="0015078C"/>
    <w:rsid w:val="00161A56"/>
    <w:rsid w:val="001B62EB"/>
    <w:rsid w:val="0024750F"/>
    <w:rsid w:val="00252387"/>
    <w:rsid w:val="00252735"/>
    <w:rsid w:val="00355893"/>
    <w:rsid w:val="0036368D"/>
    <w:rsid w:val="003B617C"/>
    <w:rsid w:val="004019BB"/>
    <w:rsid w:val="004051F6"/>
    <w:rsid w:val="00524C3F"/>
    <w:rsid w:val="005449F0"/>
    <w:rsid w:val="00651209"/>
    <w:rsid w:val="00675141"/>
    <w:rsid w:val="006C0FC5"/>
    <w:rsid w:val="00735137"/>
    <w:rsid w:val="007628E5"/>
    <w:rsid w:val="007A1A78"/>
    <w:rsid w:val="00846D90"/>
    <w:rsid w:val="008A1F38"/>
    <w:rsid w:val="008E6C38"/>
    <w:rsid w:val="00902A7F"/>
    <w:rsid w:val="00931AE9"/>
    <w:rsid w:val="00966BFF"/>
    <w:rsid w:val="009D33EE"/>
    <w:rsid w:val="00A80C60"/>
    <w:rsid w:val="00B14573"/>
    <w:rsid w:val="00E05DBA"/>
    <w:rsid w:val="00EE3004"/>
    <w:rsid w:val="00F3267A"/>
    <w:rsid w:val="00F426ED"/>
    <w:rsid w:val="00F56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2"/>
        <w:sz w:val="24"/>
        <w:lang w:val="en-US" w:eastAsia="zh-TW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C60"/>
    <w:rPr>
      <w:kern w:val="0"/>
      <w:sz w:val="28"/>
      <w:szCs w:val="28"/>
      <w:lang w:eastAsia="en-US" w:bidi="he-IL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80C60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A80C6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A42E9"/>
    <w:rPr>
      <w:rFonts w:asciiTheme="majorHAnsi" w:eastAsiaTheme="majorEastAsia" w:hAnsiTheme="majorHAnsi" w:cstheme="majorBidi"/>
      <w:b/>
      <w:bCs/>
      <w:kern w:val="0"/>
      <w:sz w:val="48"/>
      <w:szCs w:val="48"/>
      <w:lang w:eastAsia="en-US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2E9"/>
    <w:rPr>
      <w:rFonts w:asciiTheme="majorHAnsi" w:eastAsiaTheme="majorEastAsia" w:hAnsiTheme="majorHAnsi" w:cstheme="majorBidi"/>
      <w:b/>
      <w:bCs/>
      <w:kern w:val="0"/>
      <w:sz w:val="36"/>
      <w:szCs w:val="36"/>
      <w:lang w:eastAsia="en-US" w:bidi="he-IL"/>
    </w:rPr>
  </w:style>
  <w:style w:type="table" w:styleId="TableGrid">
    <w:name w:val="Table Grid"/>
    <w:basedOn w:val="TableNormal"/>
    <w:uiPriority w:val="99"/>
    <w:rsid w:val="0024750F"/>
    <w:rPr>
      <w:kern w:val="0"/>
      <w:sz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4</Pages>
  <Words>663</Words>
  <Characters>3782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ACER</dc:creator>
  <cp:keywords>Normal Template</cp:keywords>
  <dc:description/>
  <cp:lastModifiedBy>lingli</cp:lastModifiedBy>
  <cp:revision>3</cp:revision>
  <dcterms:created xsi:type="dcterms:W3CDTF">2010-08-16T10:42:00Z</dcterms:created>
  <dcterms:modified xsi:type="dcterms:W3CDTF">2010-08-16T10:42:00Z</dcterms:modified>
</cp:coreProperties>
</file>